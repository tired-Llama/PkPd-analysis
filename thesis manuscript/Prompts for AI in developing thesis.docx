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142D" w:rsidRDefault="00B82A34" w:rsidP="00CD3A31">
      <w:pPr>
        <w:pStyle w:val="Title"/>
      </w:pPr>
      <w:r>
        <w:t>Prompts for AI in developing thesis</w:t>
      </w:r>
    </w:p>
    <w:p w:rsidR="00B82A34" w:rsidRDefault="00B82A34" w:rsidP="00CD3A31">
      <w:pPr>
        <w:pStyle w:val="Heading1"/>
      </w:pPr>
      <w:r>
        <w:t>Manuscript</w:t>
      </w:r>
    </w:p>
    <w:p w:rsidR="00B82A34" w:rsidRDefault="00B82A34" w:rsidP="00CD3A31">
      <w:pPr>
        <w:pStyle w:val="Heading2"/>
      </w:pPr>
      <w:r>
        <w:t>Introduction</w:t>
      </w:r>
    </w:p>
    <w:p w:rsidR="00B82A34" w:rsidRDefault="00B82A34" w:rsidP="00B82A34">
      <w:pPr>
        <w:bidi w:val="0"/>
      </w:pPr>
      <w:r>
        <w:t xml:space="preserve">Hi. Suppose you’re and expert medical researcher writing an article </w:t>
      </w:r>
      <w:r w:rsidR="00502EDE">
        <w:t xml:space="preserve">with the </w:t>
      </w:r>
      <w:r w:rsidR="00FC54DB">
        <w:t>title”</w:t>
      </w:r>
      <w:r w:rsidR="00792FC7" w:rsidRPr="00792FC7">
        <w:t xml:space="preserve"> </w:t>
      </w:r>
      <w:r>
        <w:t>“</w:t>
      </w:r>
    </w:p>
    <w:p w:rsidR="00B82A34" w:rsidRDefault="00B82A34" w:rsidP="00B82A34">
      <w:pPr>
        <w:bidi w:val="0"/>
      </w:pPr>
      <w:r>
        <w:t>Currently, you are writing an Introduction for your article. For the introduction you must follow all these rules</w:t>
      </w:r>
    </w:p>
    <w:p w:rsidR="00B82A34" w:rsidRDefault="00B82A34" w:rsidP="00B82A34">
      <w:pPr>
        <w:pStyle w:val="ListParagraph"/>
        <w:numPr>
          <w:ilvl w:val="0"/>
          <w:numId w:val="1"/>
        </w:numPr>
        <w:bidi w:val="0"/>
      </w:pPr>
      <w:r>
        <w:t>Length: 1</w:t>
      </w:r>
      <w:r w:rsidR="00502EDE">
        <w:t>3</w:t>
      </w:r>
      <w:r>
        <w:t xml:space="preserve"> paragraphs</w:t>
      </w:r>
    </w:p>
    <w:p w:rsidR="00B82A34" w:rsidRDefault="00B82A34" w:rsidP="00B82A34">
      <w:pPr>
        <w:pStyle w:val="ListParagraph"/>
        <w:numPr>
          <w:ilvl w:val="0"/>
          <w:numId w:val="1"/>
        </w:numPr>
        <w:bidi w:val="0"/>
      </w:pPr>
      <w:r>
        <w:t>Sources: articles published in peer-reviewed journals</w:t>
      </w:r>
    </w:p>
    <w:p w:rsidR="00B82A34" w:rsidRDefault="00B82A34" w:rsidP="00B82A34">
      <w:pPr>
        <w:pStyle w:val="ListParagraph"/>
        <w:numPr>
          <w:ilvl w:val="0"/>
          <w:numId w:val="1"/>
        </w:numPr>
        <w:bidi w:val="0"/>
      </w:pPr>
      <w:r>
        <w:t>Outline</w:t>
      </w:r>
    </w:p>
    <w:p w:rsidR="00B82A34" w:rsidRDefault="00B82A34" w:rsidP="00B82A34">
      <w:pPr>
        <w:pStyle w:val="ListParagraph"/>
        <w:numPr>
          <w:ilvl w:val="1"/>
          <w:numId w:val="1"/>
        </w:numPr>
        <w:bidi w:val="0"/>
      </w:pPr>
      <w:r>
        <w:t>Definition of epilepsy and its types in pediatric populations</w:t>
      </w:r>
      <w:r w:rsidR="00502EDE">
        <w:t xml:space="preserve"> – 2 paragraphs</w:t>
      </w:r>
    </w:p>
    <w:p w:rsidR="00B82A34" w:rsidRDefault="00B82A34" w:rsidP="00B82A34">
      <w:pPr>
        <w:pStyle w:val="ListParagraph"/>
        <w:numPr>
          <w:ilvl w:val="1"/>
          <w:numId w:val="1"/>
        </w:numPr>
        <w:bidi w:val="0"/>
      </w:pPr>
      <w:r>
        <w:t>Burden of epilepsy in pediatric population</w:t>
      </w:r>
      <w:r w:rsidR="00502EDE">
        <w:t xml:space="preserve"> – 2 paragraphs</w:t>
      </w:r>
    </w:p>
    <w:p w:rsidR="00B82A34" w:rsidRDefault="00B82A34" w:rsidP="00B82A34">
      <w:pPr>
        <w:pStyle w:val="ListParagraph"/>
        <w:numPr>
          <w:ilvl w:val="1"/>
          <w:numId w:val="1"/>
        </w:numPr>
        <w:bidi w:val="0"/>
      </w:pPr>
      <w:r>
        <w:t>Determinants of quality of life in pediatric population</w:t>
      </w:r>
      <w:r w:rsidR="00502EDE">
        <w:t xml:space="preserve"> – 4 paragraphs</w:t>
      </w:r>
    </w:p>
    <w:p w:rsidR="00B82A34" w:rsidRDefault="00B82A34" w:rsidP="00B82A34">
      <w:pPr>
        <w:pStyle w:val="ListParagraph"/>
        <w:numPr>
          <w:ilvl w:val="1"/>
          <w:numId w:val="1"/>
        </w:numPr>
        <w:bidi w:val="0"/>
      </w:pPr>
      <w:r>
        <w:t xml:space="preserve">Role of antiepileptic medication choice on </w:t>
      </w:r>
      <w:r w:rsidR="00502EDE">
        <w:t>quality of life in children – 6 paragraphs</w:t>
      </w:r>
    </w:p>
    <w:p w:rsidR="00502EDE" w:rsidRDefault="00502EDE" w:rsidP="00502EDE">
      <w:pPr>
        <w:pStyle w:val="ListParagraph"/>
        <w:numPr>
          <w:ilvl w:val="1"/>
          <w:numId w:val="1"/>
        </w:numPr>
        <w:bidi w:val="0"/>
      </w:pPr>
      <w:r>
        <w:t>Knowledge gaps about the role of antiepileptic medication choice on quality of life – 2 paragraphs</w:t>
      </w:r>
    </w:p>
    <w:p w:rsidR="00502EDE" w:rsidRDefault="00502EDE" w:rsidP="00502EDE">
      <w:pPr>
        <w:pStyle w:val="ListParagraph"/>
        <w:numPr>
          <w:ilvl w:val="1"/>
          <w:numId w:val="1"/>
        </w:numPr>
        <w:bidi w:val="0"/>
      </w:pPr>
      <w:r>
        <w:t>Aims of the study (based on title) – 1 paragraph</w:t>
      </w:r>
    </w:p>
    <w:p w:rsidR="00502EDE" w:rsidRDefault="00502EDE" w:rsidP="00502EDE">
      <w:pPr>
        <w:pStyle w:val="ListParagraph"/>
        <w:numPr>
          <w:ilvl w:val="0"/>
          <w:numId w:val="1"/>
        </w:numPr>
        <w:bidi w:val="0"/>
      </w:pPr>
      <w:r>
        <w:t>Format your introduction into a coherent text</w:t>
      </w:r>
    </w:p>
    <w:p w:rsidR="00502EDE" w:rsidRDefault="00502EDE" w:rsidP="00502EDE">
      <w:pPr>
        <w:pStyle w:val="ListParagraph"/>
        <w:numPr>
          <w:ilvl w:val="0"/>
          <w:numId w:val="1"/>
        </w:numPr>
        <w:bidi w:val="0"/>
      </w:pPr>
      <w:r>
        <w:t xml:space="preserve">Provide list of citations with </w:t>
      </w:r>
      <w:r w:rsidR="00FC54DB">
        <w:t>Doi</w:t>
      </w:r>
      <w:r>
        <w:t xml:space="preserve"> and link at the end of the text</w:t>
      </w:r>
    </w:p>
    <w:p w:rsidR="00CD3A31" w:rsidRDefault="00CD3A31" w:rsidP="00CD3A31">
      <w:pPr>
        <w:pStyle w:val="Heading2"/>
      </w:pPr>
      <w:r>
        <w:t xml:space="preserve">Literature </w:t>
      </w:r>
      <w:r w:rsidRPr="00CD3A31">
        <w:t>review</w:t>
      </w:r>
    </w:p>
    <w:p w:rsidR="00216D8A" w:rsidRDefault="00CD3A31" w:rsidP="00216D8A">
      <w:pPr>
        <w:bidi w:val="0"/>
      </w:pPr>
      <w:r>
        <w:t xml:space="preserve">Hi. Suppose you’re and expert medical researcher writing an article with the </w:t>
      </w:r>
      <w:r w:rsidR="00FA1897">
        <w:t xml:space="preserve">title” the effect of mindset-oriented reflective writing on medical students’ growth mindset </w:t>
      </w:r>
      <w:r w:rsidR="00216D8A">
        <w:t>”</w:t>
      </w:r>
    </w:p>
    <w:p w:rsidR="00CD3A31" w:rsidRDefault="00CD3A31" w:rsidP="00216D8A">
      <w:pPr>
        <w:bidi w:val="0"/>
      </w:pPr>
      <w:r>
        <w:t xml:space="preserve">Currently, you are writing a literature review for your article. For the literature review you must follow all these </w:t>
      </w:r>
      <w:r w:rsidR="00CC24E3">
        <w:t>steps</w:t>
      </w:r>
      <w:r w:rsidR="00C41761">
        <w:t>:</w:t>
      </w:r>
    </w:p>
    <w:p w:rsidR="00CD3A31" w:rsidRDefault="00CC24E3" w:rsidP="00CD3A31">
      <w:pPr>
        <w:pStyle w:val="ListParagraph"/>
        <w:numPr>
          <w:ilvl w:val="0"/>
          <w:numId w:val="2"/>
        </w:numPr>
        <w:bidi w:val="0"/>
      </w:pPr>
      <w:r>
        <w:t>Search for the following questions</w:t>
      </w:r>
    </w:p>
    <w:p w:rsidR="00FA1897" w:rsidRDefault="00FA1897" w:rsidP="00FA1897">
      <w:pPr>
        <w:pStyle w:val="ListParagraph"/>
        <w:numPr>
          <w:ilvl w:val="1"/>
          <w:numId w:val="2"/>
        </w:numPr>
        <w:bidi w:val="0"/>
      </w:pPr>
      <w:r>
        <w:t>What is growth mindset? – 3 studies</w:t>
      </w:r>
    </w:p>
    <w:p w:rsidR="00FA1897" w:rsidRDefault="00FA1897" w:rsidP="00FA1897">
      <w:pPr>
        <w:pStyle w:val="ListParagraph"/>
        <w:numPr>
          <w:ilvl w:val="1"/>
          <w:numId w:val="2"/>
        </w:numPr>
        <w:bidi w:val="0"/>
      </w:pPr>
      <w:r>
        <w:t>How does growth mindset impact academic performance, resilience, and wellbeing in medical students? – 4 studies</w:t>
      </w:r>
    </w:p>
    <w:p w:rsidR="001522A6" w:rsidRDefault="00FA1897" w:rsidP="001522A6">
      <w:pPr>
        <w:pStyle w:val="ListParagraph"/>
        <w:numPr>
          <w:ilvl w:val="1"/>
          <w:numId w:val="2"/>
        </w:numPr>
        <w:bidi w:val="0"/>
      </w:pPr>
      <w:r>
        <w:t>What is reflective writing in the context of medical education? - 2 studies</w:t>
      </w:r>
    </w:p>
    <w:p w:rsidR="00FA1897" w:rsidRDefault="00FA1897" w:rsidP="00FA1897">
      <w:pPr>
        <w:pStyle w:val="ListParagraph"/>
        <w:numPr>
          <w:ilvl w:val="1"/>
          <w:numId w:val="2"/>
        </w:numPr>
        <w:bidi w:val="0"/>
      </w:pPr>
      <w:r>
        <w:t>What is the effect of reflective writing on developing growth mindset in medical students? – 6studies</w:t>
      </w:r>
    </w:p>
    <w:p w:rsidR="00CD3A31" w:rsidRDefault="00CD3A31" w:rsidP="001522A6">
      <w:pPr>
        <w:pStyle w:val="ListParagraph"/>
        <w:numPr>
          <w:ilvl w:val="0"/>
          <w:numId w:val="2"/>
        </w:numPr>
        <w:bidi w:val="0"/>
      </w:pPr>
      <w:r>
        <w:t>Summarize each study in 2 paragraphs</w:t>
      </w:r>
    </w:p>
    <w:p w:rsidR="00CD3A31" w:rsidRDefault="00CD3A31" w:rsidP="00CD3A31">
      <w:pPr>
        <w:pStyle w:val="ListParagraph"/>
        <w:numPr>
          <w:ilvl w:val="1"/>
          <w:numId w:val="2"/>
        </w:numPr>
        <w:bidi w:val="0"/>
      </w:pPr>
      <w:r>
        <w:lastRenderedPageBreak/>
        <w:t>The first sentence of the summary must mention the first author, year of publication, study design, and study’s target population</w:t>
      </w:r>
    </w:p>
    <w:p w:rsidR="00CD3A31" w:rsidRDefault="00CD3A31" w:rsidP="00CD3A31">
      <w:pPr>
        <w:pStyle w:val="ListParagraph"/>
        <w:numPr>
          <w:ilvl w:val="1"/>
          <w:numId w:val="2"/>
        </w:numPr>
        <w:bidi w:val="0"/>
      </w:pPr>
      <w:r>
        <w:t>Mention methodology of the study</w:t>
      </w:r>
    </w:p>
    <w:p w:rsidR="00CD3A31" w:rsidRDefault="00CD3A31" w:rsidP="00CD3A31">
      <w:pPr>
        <w:pStyle w:val="ListParagraph"/>
        <w:numPr>
          <w:ilvl w:val="1"/>
          <w:numId w:val="2"/>
        </w:numPr>
        <w:bidi w:val="0"/>
      </w:pPr>
      <w:r>
        <w:t>Results for the primary outcome (in quantitative measures where available)</w:t>
      </w:r>
    </w:p>
    <w:p w:rsidR="00CD3A31" w:rsidRDefault="00CD3A31" w:rsidP="00CD3A31">
      <w:pPr>
        <w:pStyle w:val="ListParagraph"/>
        <w:numPr>
          <w:ilvl w:val="1"/>
          <w:numId w:val="2"/>
        </w:numPr>
        <w:bidi w:val="0"/>
      </w:pPr>
      <w:r>
        <w:t>Conclusion of the study</w:t>
      </w:r>
    </w:p>
    <w:p w:rsidR="00CD3A31" w:rsidRDefault="00CD3A31" w:rsidP="00CD3A31">
      <w:pPr>
        <w:pStyle w:val="ListParagraph"/>
        <w:numPr>
          <w:ilvl w:val="0"/>
          <w:numId w:val="2"/>
        </w:numPr>
        <w:bidi w:val="0"/>
      </w:pPr>
      <w:r>
        <w:t>Sources: articles published in peer-reviewed journals</w:t>
      </w:r>
    </w:p>
    <w:p w:rsidR="00CD3A31" w:rsidRDefault="00CD3A31" w:rsidP="00CD3A31">
      <w:pPr>
        <w:pStyle w:val="ListParagraph"/>
        <w:numPr>
          <w:ilvl w:val="0"/>
          <w:numId w:val="2"/>
        </w:numPr>
        <w:bidi w:val="0"/>
      </w:pPr>
      <w:r>
        <w:t xml:space="preserve">Format your </w:t>
      </w:r>
      <w:r w:rsidR="009F04C0">
        <w:t>literature review</w:t>
      </w:r>
      <w:r>
        <w:t xml:space="preserve"> into a coherent text</w:t>
      </w:r>
    </w:p>
    <w:p w:rsidR="00D74F4C" w:rsidRDefault="00CD3A31" w:rsidP="00D74F4C">
      <w:pPr>
        <w:pStyle w:val="ListParagraph"/>
        <w:numPr>
          <w:ilvl w:val="0"/>
          <w:numId w:val="2"/>
        </w:numPr>
        <w:bidi w:val="0"/>
      </w:pPr>
      <w:r>
        <w:t>Provide list of citations with Doi and link at the end of the text</w:t>
      </w:r>
    </w:p>
    <w:p w:rsidR="00D74F4C" w:rsidRDefault="00D74F4C" w:rsidP="00D74F4C">
      <w:pPr>
        <w:bidi w:val="0"/>
      </w:pPr>
    </w:p>
    <w:p w:rsidR="00D74F4C" w:rsidRDefault="00D74F4C" w:rsidP="00D74F4C">
      <w:pPr>
        <w:bidi w:val="0"/>
      </w:pPr>
      <w:r>
        <w:t>2</w:t>
      </w:r>
      <w:r w:rsidRPr="00D74F4C">
        <w:rPr>
          <w:vertAlign w:val="superscript"/>
        </w:rPr>
        <w:t>nd</w:t>
      </w:r>
      <w:r>
        <w:t xml:space="preserve"> prompt</w:t>
      </w:r>
    </w:p>
    <w:p w:rsidR="00D74F4C" w:rsidRDefault="00D74F4C" w:rsidP="00D74F4C">
      <w:pPr>
        <w:bidi w:val="0"/>
      </w:pPr>
      <w:r>
        <w:t>please expand the text by elaborating on methodological details and more exhausting details on results. make t</w:t>
      </w:r>
      <w:r w:rsidR="001522A6">
        <w:t>h</w:t>
      </w:r>
      <w:r>
        <w:t>e summary for each study at least 2 paragraphs long</w:t>
      </w:r>
    </w:p>
    <w:p w:rsidR="008A5288" w:rsidRDefault="008A5288" w:rsidP="00EB265A">
      <w:pPr>
        <w:bidi w:val="0"/>
        <w:ind w:firstLine="0"/>
      </w:pPr>
    </w:p>
    <w:p w:rsidR="00B0558E" w:rsidRDefault="00B0558E" w:rsidP="00B0558E">
      <w:pPr>
        <w:pStyle w:val="Heading1"/>
      </w:pPr>
      <w:r>
        <w:t>Summarizer</w:t>
      </w:r>
    </w:p>
    <w:p w:rsidR="00B0558E" w:rsidRPr="00B0558E" w:rsidRDefault="00B0558E" w:rsidP="00B0558E">
      <w:pPr>
        <w:bidi w:val="0"/>
      </w:pPr>
      <w:r>
        <w:t xml:space="preserve">Hi. Suppose you’re a medical researcher working in the field of </w:t>
      </w:r>
      <w:r w:rsidR="005B0C45">
        <w:t>pharmacology and hematology</w:t>
      </w:r>
      <w:r>
        <w:t xml:space="preserve">. I will send you some files. Please read the </w:t>
      </w:r>
      <w:r w:rsidR="005B0C45">
        <w:t>methods and r</w:t>
      </w:r>
      <w:r>
        <w:t>esults section</w:t>
      </w:r>
      <w:r w:rsidR="005B0C45">
        <w:t>s</w:t>
      </w:r>
      <w:r>
        <w:t xml:space="preserve"> and inspect tables. </w:t>
      </w:r>
      <w:r w:rsidR="007B0DE5">
        <w:t>Look</w:t>
      </w:r>
      <w:r>
        <w:t xml:space="preserve"> for </w:t>
      </w:r>
      <w:r w:rsidR="005B0C45">
        <w:t xml:space="preserve">pharmacologic </w:t>
      </w:r>
      <w:r>
        <w:t>information. Then summarize your findings for each file in 3 paragraphs. Present as much numerical data as possible.</w:t>
      </w:r>
      <w:r w:rsidR="00F22B28">
        <w:t xml:space="preserve"> For each file, please limit your information to the data presented in that file.</w:t>
      </w:r>
    </w:p>
    <w:p w:rsidR="008A5288" w:rsidRDefault="008A5288" w:rsidP="00CD3A31">
      <w:pPr>
        <w:pStyle w:val="Heading1"/>
      </w:pPr>
      <w:r>
        <w:t>Translator</w:t>
      </w:r>
    </w:p>
    <w:p w:rsidR="008A5288" w:rsidRPr="008A5288" w:rsidRDefault="008A5288" w:rsidP="008A5288">
      <w:pPr>
        <w:bidi w:val="0"/>
      </w:pPr>
      <w:r w:rsidRPr="008A5288">
        <w:t>Hi. imagine you</w:t>
      </w:r>
      <w:r w:rsidR="00FC54DB">
        <w:t>’</w:t>
      </w:r>
      <w:r w:rsidRPr="008A5288">
        <w:t>r</w:t>
      </w:r>
      <w:r w:rsidR="00FC54DB">
        <w:t>e</w:t>
      </w:r>
      <w:r w:rsidRPr="008A5288">
        <w:t xml:space="preserve"> an expert </w:t>
      </w:r>
      <w:r w:rsidR="00FC54DB" w:rsidRPr="008A5288">
        <w:t>English</w:t>
      </w:r>
      <w:r w:rsidRPr="008A5288">
        <w:t xml:space="preserve"> to </w:t>
      </w:r>
      <w:r w:rsidR="00FC54DB" w:rsidRPr="008A5288">
        <w:t>Persian</w:t>
      </w:r>
      <w:r w:rsidRPr="008A5288">
        <w:t xml:space="preserve"> translator translating a medical text. </w:t>
      </w:r>
      <w:r w:rsidR="00FC54DB" w:rsidRPr="008A5288">
        <w:t>I</w:t>
      </w:r>
      <w:r w:rsidRPr="008A5288">
        <w:t xml:space="preserve"> will send you some text, please translate them.</w:t>
      </w:r>
    </w:p>
    <w:sectPr w:rsidR="008A5288" w:rsidRPr="008A5288" w:rsidSect="005416C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45DB31BD-77EE-46D1-9351-D9CBDAC9266C}"/>
    <w:embedBold r:id="rId2" w:fontKey="{4873A196-3851-4ED1-8083-81E023D72EF7}"/>
    <w:embedItalic r:id="rId3" w:fontKey="{A306EBAF-E25C-4907-AA57-6D215AD9C5D5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  <w:embedRegular r:id="rId4" w:fontKey="{42137852-8A01-448D-BEAE-9D1D0A9AD825}"/>
    <w:embedBold r:id="rId5" w:fontKey="{837BED25-A524-4ED0-804A-9A1D049F27BE}"/>
    <w:embedItalic r:id="rId6" w:fontKey="{A7A40449-49EE-48AD-9800-7478635C40D0}"/>
  </w:font>
  <w:font w:name="IRTitr">
    <w:panose1 w:val="02000506000000020002"/>
    <w:charset w:val="00"/>
    <w:family w:val="auto"/>
    <w:pitch w:val="variable"/>
    <w:sig w:usb0="00002003" w:usb1="00000000" w:usb2="00000000" w:usb3="00000000" w:csb0="00000041" w:csb1="00000000"/>
    <w:embedRegular r:id="rId7" w:fontKey="{39C31993-5FCC-4B2F-8A98-98F307FDCA24}"/>
  </w:font>
  <w:font w:name="IRDavat">
    <w:panose1 w:val="02000503000000020002"/>
    <w:charset w:val="00"/>
    <w:family w:val="auto"/>
    <w:pitch w:val="variable"/>
    <w:sig w:usb0="00002003" w:usb1="00000000" w:usb2="00000000" w:usb3="00000000" w:csb0="00000041" w:csb1="00000000"/>
    <w:embedRegular r:id="rId8" w:fontKey="{4CC2810C-A03E-425C-A1A5-1C73DB22C418}"/>
  </w:font>
  <w:font w:name="Iranian Sans">
    <w:altName w:val="Arial"/>
    <w:charset w:val="B2"/>
    <w:family w:val="auto"/>
    <w:pitch w:val="variable"/>
    <w:sig w:usb0="80002003" w:usb1="80002042" w:usb2="00000008" w:usb3="00000000" w:csb0="0000004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9" w:fontKey="{BA3A3541-636E-4FC1-B633-8F21C23170C4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02B14"/>
    <w:multiLevelType w:val="hybridMultilevel"/>
    <w:tmpl w:val="544679FA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647" w:hanging="360"/>
      </w:pPr>
    </w:lvl>
    <w:lvl w:ilvl="2" w:tplc="FFFFFFFF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3B7764E"/>
    <w:multiLevelType w:val="hybridMultilevel"/>
    <w:tmpl w:val="544679FA"/>
    <w:lvl w:ilvl="0" w:tplc="551A2C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649210332">
    <w:abstractNumId w:val="1"/>
  </w:num>
  <w:num w:numId="2" w16cid:durableId="1663316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TrueTypeFonts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34"/>
    <w:rsid w:val="00003E55"/>
    <w:rsid w:val="00017CEB"/>
    <w:rsid w:val="000A42E7"/>
    <w:rsid w:val="001522A6"/>
    <w:rsid w:val="001C0CE7"/>
    <w:rsid w:val="00216D8A"/>
    <w:rsid w:val="002338B5"/>
    <w:rsid w:val="003C1390"/>
    <w:rsid w:val="00502EDE"/>
    <w:rsid w:val="005416C7"/>
    <w:rsid w:val="0054711F"/>
    <w:rsid w:val="0054759C"/>
    <w:rsid w:val="005B0C45"/>
    <w:rsid w:val="00663388"/>
    <w:rsid w:val="006A1645"/>
    <w:rsid w:val="0072005B"/>
    <w:rsid w:val="007656BA"/>
    <w:rsid w:val="00792FC7"/>
    <w:rsid w:val="007B0DE5"/>
    <w:rsid w:val="007D0C85"/>
    <w:rsid w:val="008A5288"/>
    <w:rsid w:val="009872C8"/>
    <w:rsid w:val="009F04C0"/>
    <w:rsid w:val="00A96C0A"/>
    <w:rsid w:val="00B0558E"/>
    <w:rsid w:val="00B82A34"/>
    <w:rsid w:val="00C41761"/>
    <w:rsid w:val="00CA2A20"/>
    <w:rsid w:val="00CC24E3"/>
    <w:rsid w:val="00CD3A31"/>
    <w:rsid w:val="00D12FB9"/>
    <w:rsid w:val="00D46132"/>
    <w:rsid w:val="00D74F4C"/>
    <w:rsid w:val="00E01ADD"/>
    <w:rsid w:val="00E5142D"/>
    <w:rsid w:val="00EB265A"/>
    <w:rsid w:val="00EB2D91"/>
    <w:rsid w:val="00ED2F98"/>
    <w:rsid w:val="00F22B28"/>
    <w:rsid w:val="00FA1897"/>
    <w:rsid w:val="00FC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1A43"/>
  <w15:chartTrackingRefBased/>
  <w15:docId w15:val="{0F0917F9-7583-479A-8529-DCEA1B05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A31"/>
    <w:pPr>
      <w:bidi/>
      <w:spacing w:line="240" w:lineRule="auto"/>
      <w:ind w:firstLine="567"/>
    </w:pPr>
    <w:rPr>
      <w:rFonts w:ascii="IRNazanin" w:hAnsi="IRNazanin" w:cs="IRNazanin"/>
      <w:sz w:val="24"/>
      <w:szCs w:val="24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A31"/>
    <w:pPr>
      <w:bidi w:val="0"/>
      <w:ind w:firstLine="0"/>
      <w:outlineLvl w:val="0"/>
    </w:pPr>
    <w:rPr>
      <w:rFonts w:ascii="IRTitr" w:hAnsi="IRTitr" w:cs="IRTitr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A31"/>
    <w:pPr>
      <w:bidi w:val="0"/>
      <w:ind w:firstLine="0"/>
      <w:outlineLvl w:val="1"/>
    </w:pPr>
    <w:rPr>
      <w:rFonts w:ascii="IRTitr" w:hAnsi="IRTitr" w:cs="IRTitr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42D"/>
    <w:pPr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142D"/>
    <w:pPr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42D"/>
    <w:pPr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A31"/>
    <w:rPr>
      <w:rFonts w:ascii="IRTitr" w:hAnsi="IRTitr" w:cs="IRTitr"/>
      <w:sz w:val="40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CD3A31"/>
    <w:rPr>
      <w:rFonts w:ascii="IRTitr" w:hAnsi="IRTitr" w:cs="IRTitr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E5142D"/>
    <w:rPr>
      <w:rFonts w:ascii="IRNazanin" w:hAnsi="IRNazanin" w:cs="IRNazanin"/>
      <w:b/>
      <w:bCs/>
      <w:sz w:val="32"/>
      <w:szCs w:val="32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E5142D"/>
    <w:rPr>
      <w:rFonts w:ascii="IRNazanin" w:hAnsi="IRNazanin" w:cs="IRNazanin"/>
      <w:b/>
      <w:bCs/>
      <w:sz w:val="28"/>
      <w:szCs w:val="28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E5142D"/>
    <w:rPr>
      <w:rFonts w:ascii="IRNazanin" w:hAnsi="IRNazanin" w:cs="IRNazanin"/>
      <w:sz w:val="28"/>
      <w:szCs w:val="28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A31"/>
    <w:pPr>
      <w:bidi w:val="0"/>
      <w:ind w:firstLine="0"/>
    </w:pPr>
    <w:rPr>
      <w:rFonts w:ascii="IRTitr" w:hAnsi="IRTitr" w:cs="IRTitr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D3A31"/>
    <w:rPr>
      <w:rFonts w:ascii="IRTitr" w:hAnsi="IRTitr" w:cs="IRTitr"/>
      <w:sz w:val="48"/>
      <w:szCs w:val="48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42D"/>
    <w:rPr>
      <w:rFonts w:ascii="IRDavat" w:hAnsi="IRDavat" w:cs="Iranian Sans"/>
    </w:rPr>
  </w:style>
  <w:style w:type="character" w:customStyle="1" w:styleId="SubtitleChar">
    <w:name w:val="Subtitle Char"/>
    <w:basedOn w:val="DefaultParagraphFont"/>
    <w:link w:val="Subtitle"/>
    <w:uiPriority w:val="11"/>
    <w:rsid w:val="00E5142D"/>
    <w:rPr>
      <w:rFonts w:ascii="IRDavat" w:hAnsi="IRDavat" w:cs="Iranian Sans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E5142D"/>
    <w:rPr>
      <w:rFonts w:ascii="IRDavat" w:hAnsi="IRDavat" w:cs="IRDavat"/>
    </w:rPr>
  </w:style>
  <w:style w:type="character" w:customStyle="1" w:styleId="QuoteChar">
    <w:name w:val="Quote Char"/>
    <w:basedOn w:val="DefaultParagraphFont"/>
    <w:link w:val="Quote"/>
    <w:uiPriority w:val="29"/>
    <w:rsid w:val="00E5142D"/>
    <w:rPr>
      <w:rFonts w:ascii="IRDavat" w:hAnsi="IRDavat" w:cs="IRDavat"/>
      <w:sz w:val="24"/>
      <w:szCs w:val="24"/>
      <w:lang w:bidi="fa-IR"/>
    </w:rPr>
  </w:style>
  <w:style w:type="paragraph" w:styleId="ListParagraph">
    <w:name w:val="List Paragraph"/>
    <w:basedOn w:val="Normal"/>
    <w:uiPriority w:val="34"/>
    <w:qFormat/>
    <w:rsid w:val="00E51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4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4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4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51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44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0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9" Type="http://schemas.openxmlformats.org/officeDocument/2006/relationships/font" Target="fonts/font9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za%20Hosseini%20Dolama\Documents\Custom%20Office%20Templates\&#1602;&#1575;&#1604;&#1576;%20&#1605;&#1578;&#1606;%20&#1607;&#1575;&#1740;%20&#1601;&#1575;&#1585;&#1587;&#1740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قالب متن های فارسی.dotx</Template>
  <TotalTime>259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Hosseini Dolama</dc:creator>
  <cp:keywords/>
  <dc:description/>
  <cp:lastModifiedBy>Reza Hosseini Dolama</cp:lastModifiedBy>
  <cp:revision>17</cp:revision>
  <dcterms:created xsi:type="dcterms:W3CDTF">2024-08-27T21:31:00Z</dcterms:created>
  <dcterms:modified xsi:type="dcterms:W3CDTF">2024-09-22T17:53:00Z</dcterms:modified>
</cp:coreProperties>
</file>